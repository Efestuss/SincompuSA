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C609C" w14:paraId="74A16816" w14:textId="77777777">
        <w:tc>
          <w:tcPr>
            <w:tcW w:w="9356" w:type="dxa"/>
            <w:gridSpan w:val="6"/>
            <w:shd w:val="clear" w:color="auto" w:fill="A6A6A6"/>
            <w:vAlign w:val="center"/>
          </w:tcPr>
          <w:p w14:paraId="4371DD8F" w14:textId="77777777" w:rsidR="00DC609C" w:rsidRDefault="00421A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24D9031" w14:textId="77777777" w:rsidR="00DC609C" w:rsidRDefault="00421A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0n</w:t>
            </w:r>
          </w:p>
        </w:tc>
      </w:tr>
      <w:tr w:rsidR="00DC609C" w14:paraId="73948707" w14:textId="77777777">
        <w:tc>
          <w:tcPr>
            <w:tcW w:w="2552" w:type="dxa"/>
            <w:shd w:val="clear" w:color="auto" w:fill="D9D9D9"/>
            <w:vAlign w:val="center"/>
          </w:tcPr>
          <w:p w14:paraId="6F230E5A" w14:textId="77777777" w:rsidR="00DC609C" w:rsidRDefault="00421A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 de la Reunión:</w:t>
            </w:r>
          </w:p>
        </w:tc>
        <w:tc>
          <w:tcPr>
            <w:tcW w:w="7371" w:type="dxa"/>
            <w:gridSpan w:val="6"/>
            <w:vAlign w:val="center"/>
          </w:tcPr>
          <w:p w14:paraId="2EEA74ED" w14:textId="59F1F943" w:rsidR="00DC609C" w:rsidRDefault="00EF1222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Entrega Parcial de Proyecto SinCompu S.A.</w:t>
            </w:r>
          </w:p>
        </w:tc>
      </w:tr>
      <w:tr w:rsidR="00DC609C" w14:paraId="56B252D1" w14:textId="77777777">
        <w:tc>
          <w:tcPr>
            <w:tcW w:w="2552" w:type="dxa"/>
            <w:shd w:val="clear" w:color="auto" w:fill="D9D9D9"/>
            <w:vAlign w:val="center"/>
          </w:tcPr>
          <w:p w14:paraId="240D1D11" w14:textId="77777777" w:rsidR="00DC609C" w:rsidRDefault="00421A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2620E307" w14:textId="77777777" w:rsidR="00DC609C" w:rsidRDefault="00421A7D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Universidad de Guayaquil.</w:t>
            </w:r>
          </w:p>
        </w:tc>
      </w:tr>
      <w:tr w:rsidR="00DC609C" w14:paraId="1F5B71ED" w14:textId="77777777">
        <w:tc>
          <w:tcPr>
            <w:tcW w:w="2552" w:type="dxa"/>
            <w:shd w:val="clear" w:color="auto" w:fill="D9D9D9"/>
            <w:vAlign w:val="center"/>
          </w:tcPr>
          <w:p w14:paraId="121FFC83" w14:textId="77777777" w:rsidR="00DC609C" w:rsidRDefault="00421A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7026E63C" w14:textId="77777777" w:rsidR="00DC609C" w:rsidRDefault="00421A7D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Justin Erazo Vizuete.</w:t>
            </w:r>
          </w:p>
        </w:tc>
      </w:tr>
      <w:tr w:rsidR="00DC609C" w14:paraId="1E6C5853" w14:textId="77777777">
        <w:tc>
          <w:tcPr>
            <w:tcW w:w="2552" w:type="dxa"/>
            <w:shd w:val="clear" w:color="auto" w:fill="D9D9D9"/>
            <w:vAlign w:val="center"/>
          </w:tcPr>
          <w:p w14:paraId="122E5AC1" w14:textId="77777777" w:rsidR="00DC609C" w:rsidRDefault="00421A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175C66CC" w14:textId="72DFB6F6" w:rsidR="00DC609C" w:rsidRDefault="00EF1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08/</w:t>
            </w:r>
            <w:r w:rsidR="009116C6">
              <w:rPr>
                <w:rFonts w:ascii="Arial" w:hAnsi="Arial" w:cs="Arial"/>
                <w:i/>
                <w:color w:val="0000FF"/>
              </w:rPr>
              <w:t>0</w:t>
            </w:r>
            <w:r>
              <w:rPr>
                <w:rFonts w:ascii="Arial" w:hAnsi="Arial" w:cs="Arial"/>
                <w:i/>
                <w:color w:val="0000FF"/>
              </w:rPr>
              <w:t>1/202</w:t>
            </w:r>
            <w:r w:rsidR="009116C6">
              <w:rPr>
                <w:rFonts w:ascii="Arial" w:hAnsi="Arial" w:cs="Arial"/>
                <w:i/>
                <w:color w:val="0000FF"/>
              </w:rPr>
              <w:t>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4EE05AED" w14:textId="77777777" w:rsidR="00DC609C" w:rsidRDefault="00421A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100D267E" w14:textId="4E122C6D" w:rsidR="00DC609C" w:rsidRDefault="00421A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F1222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:00 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638A74EE" w14:textId="77777777" w:rsidR="00DC609C" w:rsidRDefault="00421A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51B4C166" w14:textId="57E4B1A8" w:rsidR="00DC609C" w:rsidRDefault="00421A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2</w:t>
            </w:r>
            <w:r w:rsidR="00EF1222">
              <w:rPr>
                <w:rFonts w:ascii="Arial" w:hAnsi="Arial" w:cs="Arial"/>
                <w:i/>
                <w:color w:val="0000FF"/>
              </w:rPr>
              <w:t>2</w:t>
            </w:r>
            <w:r>
              <w:rPr>
                <w:rFonts w:ascii="Arial" w:hAnsi="Arial" w:cs="Arial"/>
                <w:i/>
                <w:color w:val="0000FF"/>
              </w:rPr>
              <w:t>:30 pm</w:t>
            </w:r>
          </w:p>
        </w:tc>
      </w:tr>
      <w:tr w:rsidR="00DC609C" w14:paraId="1922852D" w14:textId="77777777">
        <w:tc>
          <w:tcPr>
            <w:tcW w:w="2552" w:type="dxa"/>
            <w:shd w:val="clear" w:color="auto" w:fill="D9D9D9"/>
            <w:vAlign w:val="center"/>
          </w:tcPr>
          <w:p w14:paraId="3D851BB4" w14:textId="77777777" w:rsidR="00DC609C" w:rsidRDefault="00421A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3684A108" w14:textId="77777777" w:rsidR="00DC609C" w:rsidRDefault="00421A7D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Zoom</w:t>
            </w:r>
            <w:r>
              <w:rPr>
                <w:rFonts w:ascii="Arial" w:hAnsi="Arial" w:cs="Arial"/>
                <w:i/>
                <w:color w:val="0000FF"/>
              </w:rPr>
              <w:t xml:space="preserve"> (virtual)</w:t>
            </w:r>
          </w:p>
        </w:tc>
      </w:tr>
      <w:tr w:rsidR="00DC609C" w14:paraId="02B507F7" w14:textId="77777777">
        <w:tc>
          <w:tcPr>
            <w:tcW w:w="2552" w:type="dxa"/>
            <w:shd w:val="clear" w:color="auto" w:fill="D9D9D9"/>
            <w:vAlign w:val="center"/>
          </w:tcPr>
          <w:p w14:paraId="5C5BDDF2" w14:textId="77777777" w:rsidR="00DC609C" w:rsidRDefault="00421A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4B5E7B82" w14:textId="77777777" w:rsidR="00DC609C" w:rsidRDefault="00421A7D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Planificación de los Módulos.</w:t>
            </w:r>
          </w:p>
        </w:tc>
      </w:tr>
    </w:tbl>
    <w:p w14:paraId="75FF4B1F" w14:textId="77777777" w:rsidR="00DC609C" w:rsidRDefault="00DC609C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C609C" w14:paraId="2066F97B" w14:textId="77777777">
        <w:tc>
          <w:tcPr>
            <w:tcW w:w="9923" w:type="dxa"/>
            <w:gridSpan w:val="3"/>
            <w:shd w:val="clear" w:color="auto" w:fill="A6A6A6"/>
          </w:tcPr>
          <w:p w14:paraId="5DF1CD89" w14:textId="77777777" w:rsidR="00DC609C" w:rsidRDefault="00421A7D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C609C" w14:paraId="629C2815" w14:textId="77777777">
        <w:tc>
          <w:tcPr>
            <w:tcW w:w="3340" w:type="dxa"/>
            <w:shd w:val="clear" w:color="auto" w:fill="D9D9D9"/>
          </w:tcPr>
          <w:p w14:paraId="297DAF10" w14:textId="77777777" w:rsidR="00DC609C" w:rsidRDefault="00421A7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55B1C84F" w14:textId="77777777" w:rsidR="00DC609C" w:rsidRDefault="00421A7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402" w:type="dxa"/>
            <w:shd w:val="clear" w:color="auto" w:fill="D9D9D9"/>
          </w:tcPr>
          <w:p w14:paraId="205E7430" w14:textId="77777777" w:rsidR="00DC609C" w:rsidRDefault="00421A7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</w:tc>
      </w:tr>
      <w:tr w:rsidR="00DC609C" w14:paraId="30EBB53E" w14:textId="77777777">
        <w:tc>
          <w:tcPr>
            <w:tcW w:w="3340" w:type="dxa"/>
          </w:tcPr>
          <w:p w14:paraId="1BBA94E2" w14:textId="77777777" w:rsidR="00DC609C" w:rsidRDefault="00421A7D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Veloz Arroyo Fausto </w:t>
            </w:r>
          </w:p>
        </w:tc>
        <w:tc>
          <w:tcPr>
            <w:tcW w:w="3181" w:type="dxa"/>
          </w:tcPr>
          <w:p w14:paraId="5FEE611D" w14:textId="77777777" w:rsidR="00DC609C" w:rsidRDefault="00421A7D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Project Management</w:t>
            </w:r>
          </w:p>
        </w:tc>
        <w:tc>
          <w:tcPr>
            <w:tcW w:w="3402" w:type="dxa"/>
          </w:tcPr>
          <w:p w14:paraId="57108C85" w14:textId="7FF6F611" w:rsidR="00DC609C" w:rsidRDefault="004A7425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3AEE4994" wp14:editId="10C25F16">
                  <wp:extent cx="523875" cy="1762125"/>
                  <wp:effectExtent l="9525" t="0" r="0" b="0"/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763" r="3175" b="9804"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0" y="0"/>
                            <a:ext cx="52387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09C" w14:paraId="20013B7D" w14:textId="77777777">
        <w:tc>
          <w:tcPr>
            <w:tcW w:w="3340" w:type="dxa"/>
          </w:tcPr>
          <w:p w14:paraId="5D94C6B7" w14:textId="77777777" w:rsidR="00DC609C" w:rsidRDefault="00421A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Erazo Vizuete Justin</w:t>
            </w:r>
          </w:p>
        </w:tc>
        <w:tc>
          <w:tcPr>
            <w:tcW w:w="3181" w:type="dxa"/>
          </w:tcPr>
          <w:p w14:paraId="2F98475A" w14:textId="77777777" w:rsidR="00DC609C" w:rsidRDefault="00421A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Requerimientos</w:t>
            </w:r>
          </w:p>
        </w:tc>
        <w:tc>
          <w:tcPr>
            <w:tcW w:w="3402" w:type="dxa"/>
          </w:tcPr>
          <w:p w14:paraId="7FF61E9C" w14:textId="37D47854" w:rsidR="00DC609C" w:rsidRDefault="004A7425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28974ED" wp14:editId="07C8A7A7">
                  <wp:extent cx="1752600" cy="57150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09C" w14:paraId="24AFBBB1" w14:textId="77777777">
        <w:tc>
          <w:tcPr>
            <w:tcW w:w="3340" w:type="dxa"/>
          </w:tcPr>
          <w:p w14:paraId="6A53E4C7" w14:textId="77777777" w:rsidR="00DC609C" w:rsidRDefault="00421A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Buñay Ñamo Ericka</w:t>
            </w:r>
          </w:p>
        </w:tc>
        <w:tc>
          <w:tcPr>
            <w:tcW w:w="3181" w:type="dxa"/>
          </w:tcPr>
          <w:p w14:paraId="2F7C933D" w14:textId="77777777" w:rsidR="00DC609C" w:rsidRDefault="00421A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Programadora</w:t>
            </w:r>
          </w:p>
        </w:tc>
        <w:tc>
          <w:tcPr>
            <w:tcW w:w="3402" w:type="dxa"/>
          </w:tcPr>
          <w:p w14:paraId="5929690B" w14:textId="2CB395E6" w:rsidR="00DC609C" w:rsidRDefault="004A7425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E5790D9" wp14:editId="12ACF868">
                  <wp:extent cx="476250" cy="1695450"/>
                  <wp:effectExtent l="0" t="0" r="0" b="0"/>
                  <wp:docPr id="3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375" t="18581" r="23140" b="17462"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0" y="0"/>
                            <a:ext cx="47625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09C" w14:paraId="3A6C92F4" w14:textId="77777777">
        <w:tc>
          <w:tcPr>
            <w:tcW w:w="3340" w:type="dxa"/>
          </w:tcPr>
          <w:p w14:paraId="04C02FF9" w14:textId="77777777" w:rsidR="00DC609C" w:rsidRDefault="00421A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Buñay Ñamo Angie</w:t>
            </w:r>
          </w:p>
        </w:tc>
        <w:tc>
          <w:tcPr>
            <w:tcW w:w="3181" w:type="dxa"/>
          </w:tcPr>
          <w:p w14:paraId="5BFD1F8C" w14:textId="77777777" w:rsidR="00DC609C" w:rsidRDefault="00421A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DBA. Jr</w:t>
            </w:r>
          </w:p>
        </w:tc>
        <w:tc>
          <w:tcPr>
            <w:tcW w:w="3402" w:type="dxa"/>
          </w:tcPr>
          <w:p w14:paraId="18B031A0" w14:textId="57585291" w:rsidR="00DC609C" w:rsidRDefault="004A7425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05CAC20" wp14:editId="22C0BE7C">
                  <wp:extent cx="1704975" cy="447675"/>
                  <wp:effectExtent l="0" t="0" r="0" b="0"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09C" w14:paraId="72AF8716" w14:textId="77777777">
        <w:tc>
          <w:tcPr>
            <w:tcW w:w="3340" w:type="dxa"/>
          </w:tcPr>
          <w:p w14:paraId="724E6D95" w14:textId="77777777" w:rsidR="00DC609C" w:rsidRDefault="00421A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Ochoa Montaño Juan</w:t>
            </w:r>
          </w:p>
        </w:tc>
        <w:tc>
          <w:tcPr>
            <w:tcW w:w="3181" w:type="dxa"/>
          </w:tcPr>
          <w:p w14:paraId="45CEF041" w14:textId="77777777" w:rsidR="00DC609C" w:rsidRDefault="00421A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Requerimientos</w:t>
            </w:r>
          </w:p>
        </w:tc>
        <w:tc>
          <w:tcPr>
            <w:tcW w:w="3402" w:type="dxa"/>
          </w:tcPr>
          <w:p w14:paraId="2EE3C2A9" w14:textId="2970B9AF" w:rsidR="00DC609C" w:rsidRDefault="004A7425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E44128E" wp14:editId="2B139610">
                  <wp:extent cx="1695450" cy="457200"/>
                  <wp:effectExtent l="0" t="0" r="0" b="0"/>
                  <wp:docPr id="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E51F3" w14:textId="77777777" w:rsidR="00DC609C" w:rsidRDefault="00DC609C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C609C" w14:paraId="6DD6D8A7" w14:textId="77777777">
        <w:tc>
          <w:tcPr>
            <w:tcW w:w="9923" w:type="dxa"/>
            <w:shd w:val="clear" w:color="auto" w:fill="D9D9D9"/>
          </w:tcPr>
          <w:p w14:paraId="35FAB3F7" w14:textId="77777777" w:rsidR="00DC609C" w:rsidRDefault="00421A7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66427B46" w14:textId="77777777" w:rsidR="00DC609C" w:rsidRDefault="00DC609C">
      <w:pPr>
        <w:pStyle w:val="Textoindependiente"/>
        <w:rPr>
          <w:rFonts w:ascii="Arial" w:hAnsi="Arial" w:cs="Arial"/>
          <w:i/>
          <w:color w:val="0000FF"/>
        </w:rPr>
      </w:pPr>
    </w:p>
    <w:p w14:paraId="1F8008F8" w14:textId="77777777" w:rsidR="00DC609C" w:rsidRDefault="00421A7D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1.- De la información del anterior semestre basarnos en ese proyecto ya elaborado para poder elaborar en el presente proyecto </w:t>
      </w:r>
      <w:r>
        <w:rPr>
          <w:rFonts w:ascii="Arial" w:hAnsi="Arial" w:cs="Arial"/>
          <w:i/>
          <w:color w:val="0000FF"/>
        </w:rPr>
        <w:t>requerido.</w:t>
      </w:r>
    </w:p>
    <w:p w14:paraId="0DE4D216" w14:textId="77777777" w:rsidR="00DC609C" w:rsidRDefault="00DC609C">
      <w:pPr>
        <w:pStyle w:val="Textoindependiente"/>
        <w:rPr>
          <w:rFonts w:ascii="Arial" w:hAnsi="Arial" w:cs="Arial"/>
          <w:i/>
          <w:color w:val="0000FF"/>
        </w:rPr>
      </w:pPr>
    </w:p>
    <w:p w14:paraId="1E5C4E1E" w14:textId="77777777" w:rsidR="00DC609C" w:rsidRDefault="00421A7D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2.- Tratamos sobre los módulos a implementar.</w:t>
      </w:r>
    </w:p>
    <w:p w14:paraId="562D8A3F" w14:textId="77777777" w:rsidR="00DC609C" w:rsidRDefault="00DC609C">
      <w:pPr>
        <w:pStyle w:val="Textoindependiente"/>
        <w:rPr>
          <w:rFonts w:ascii="Arial" w:hAnsi="Arial" w:cs="Arial"/>
          <w:i/>
          <w:color w:val="0000FF"/>
        </w:rPr>
      </w:pPr>
    </w:p>
    <w:p w14:paraId="2C1D7951" w14:textId="77777777" w:rsidR="00DC609C" w:rsidRDefault="00421A7D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3.- Tratar alguna duda sobre los módulos tratados por zoom.</w:t>
      </w:r>
    </w:p>
    <w:p w14:paraId="01C3D785" w14:textId="77777777" w:rsidR="00DC609C" w:rsidRDefault="00DC609C">
      <w:pPr>
        <w:pStyle w:val="Textoindependiente"/>
        <w:rPr>
          <w:rFonts w:ascii="Arial" w:hAnsi="Arial" w:cs="Arial"/>
          <w:i/>
          <w:color w:val="0000FF"/>
        </w:rPr>
      </w:pPr>
    </w:p>
    <w:p w14:paraId="512FBA8B" w14:textId="77777777" w:rsidR="00DC609C" w:rsidRDefault="00421A7D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LISTA DE ACCIONES</w:t>
      </w:r>
    </w:p>
    <w:p w14:paraId="2F144D4D" w14:textId="77777777" w:rsidR="00DC609C" w:rsidRDefault="00421A7D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-Edición del documento grupal, dar las respectivas especificaciones del proyecto.</w:t>
      </w:r>
    </w:p>
    <w:p w14:paraId="64419D8B" w14:textId="6A5AAEA3" w:rsidR="00EF1222" w:rsidRDefault="00EF1222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- Documento de Plan de Pruebas</w:t>
      </w:r>
    </w:p>
    <w:p w14:paraId="482AD878" w14:textId="0B7ADE0D" w:rsidR="00EF1222" w:rsidRDefault="00EF1222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- Documento de Diseño Detallado </w:t>
      </w:r>
    </w:p>
    <w:p w14:paraId="03A554BF" w14:textId="0AAE581C" w:rsidR="009116C6" w:rsidRDefault="009116C6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- Documento de Plan de Mantenimiento</w:t>
      </w:r>
    </w:p>
    <w:p w14:paraId="38E6558B" w14:textId="77777777" w:rsidR="00DC609C" w:rsidRDefault="00421A7D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-Socialización vía zoom para los trabajos grupales realizados y/o por realizar.</w:t>
      </w:r>
    </w:p>
    <w:p w14:paraId="776C95C7" w14:textId="77777777" w:rsidR="00DC609C" w:rsidRDefault="00DC609C">
      <w:pPr>
        <w:pStyle w:val="Textoindependiente"/>
        <w:rPr>
          <w:rFonts w:ascii="Arial" w:hAnsi="Arial" w:cs="Arial"/>
          <w:i/>
          <w:color w:val="0000FF"/>
        </w:rPr>
      </w:pPr>
    </w:p>
    <w:p w14:paraId="1BBADCCB" w14:textId="77777777" w:rsidR="00DC609C" w:rsidRDefault="00421A7D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ANEXOS </w:t>
      </w:r>
    </w:p>
    <w:p w14:paraId="6AB527FE" w14:textId="398AF0BC" w:rsidR="00DC609C" w:rsidRDefault="004A7425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 w:rsidRPr="004A742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712A488" wp14:editId="404ADA7E">
            <wp:extent cx="5400675" cy="3228975"/>
            <wp:effectExtent l="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29B8" w14:textId="77777777" w:rsidR="00DC609C" w:rsidRDefault="00DC609C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2D6947A5" w14:textId="77777777" w:rsidR="00EF1222" w:rsidRDefault="00EF1222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sectPr w:rsidR="00EF1222">
      <w:headerReference w:type="default" r:id="rId14"/>
      <w:footerReference w:type="default" r:id="rId15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3C0EB" w14:textId="77777777" w:rsidR="00421A7D" w:rsidRDefault="00421A7D">
      <w:pPr>
        <w:spacing w:after="0" w:line="240" w:lineRule="auto"/>
      </w:pPr>
      <w:r>
        <w:separator/>
      </w:r>
    </w:p>
  </w:endnote>
  <w:endnote w:type="continuationSeparator" w:id="0">
    <w:p w14:paraId="47AAE4B8" w14:textId="77777777" w:rsidR="00421A7D" w:rsidRDefault="00421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47F8" w14:textId="6FE0F23B" w:rsidR="00DC609C" w:rsidRDefault="004A7425">
    <w:pPr>
      <w:pStyle w:val="Piedepgina"/>
      <w:jc w:val="right"/>
      <w:rPr>
        <w:rFonts w:ascii="Arial" w:hAnsi="Arial" w:cs="Arial"/>
        <w:sz w:val="20"/>
      </w:rPr>
    </w:pPr>
    <w:r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69D6198" wp14:editId="7F0B4EF4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2070032104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97FE92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>
      <w:rPr>
        <w:rStyle w:val="Nmerodepgina"/>
        <w:b/>
        <w:snapToGrid w:val="0"/>
        <w:sz w:val="20"/>
        <w:lang w:val="es-ES_tradnl"/>
      </w:rPr>
      <w:t>BITÁCORA DE REUNIÓN PARA CURSOS DEL DOCENTE Ph.D. Franklin Parrales</w:t>
    </w:r>
    <w:r>
      <w:rPr>
        <w:rFonts w:cs="Book Antiqua"/>
        <w:b/>
        <w:sz w:val="20"/>
      </w:rPr>
      <w:tab/>
    </w:r>
    <w:r>
      <w:rPr>
        <w:rFonts w:ascii="Arial" w:hAnsi="Arial" w:cs="Arial"/>
        <w:b/>
        <w:sz w:val="18"/>
      </w:rPr>
      <w:t>Página</w:t>
    </w:r>
    <w:r>
      <w:rPr>
        <w:rFonts w:ascii="Arial" w:hAnsi="Arial" w:cs="Arial"/>
        <w:b/>
        <w:sz w:val="16"/>
      </w:rPr>
      <w:t>:</w:t>
    </w:r>
    <w:r>
      <w:rPr>
        <w:rStyle w:val="Nmerodepgina"/>
        <w:rFonts w:ascii="Arial" w:hAnsi="Arial" w:cs="Arial"/>
        <w:sz w:val="16"/>
        <w:lang w:val="es-ES_tradnl"/>
      </w:rPr>
      <w:t xml:space="preserve">  </w:t>
    </w:r>
    <w:r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 xml:space="preserve"> PAGE   \* MERGEFORMAT </w:instrText>
    </w:r>
    <w:r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>
      <w:rPr>
        <w:rFonts w:ascii="Arial" w:hAnsi="Arial" w:cs="Arial"/>
        <w:sz w:val="20"/>
      </w:rPr>
      <w:fldChar w:fldCharType="end"/>
    </w:r>
    <w:r>
      <w:rPr>
        <w:rFonts w:ascii="Arial" w:hAnsi="Arial" w:cs="Arial"/>
        <w:sz w:val="20"/>
      </w:rPr>
      <w:t xml:space="preserve"> de </w:t>
    </w:r>
    <w:r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>NUMPAGES</w:instrText>
    </w:r>
    <w:r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2</w:t>
    </w:r>
    <w:r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8741F" w14:textId="77777777" w:rsidR="00421A7D" w:rsidRDefault="00421A7D">
      <w:pPr>
        <w:spacing w:after="0" w:line="240" w:lineRule="auto"/>
      </w:pPr>
      <w:r>
        <w:separator/>
      </w:r>
    </w:p>
  </w:footnote>
  <w:footnote w:type="continuationSeparator" w:id="0">
    <w:p w14:paraId="0E0302FB" w14:textId="77777777" w:rsidR="00421A7D" w:rsidRDefault="00421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A186B" w14:textId="2C174418" w:rsidR="00DC609C" w:rsidRDefault="004A7425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41A22204" wp14:editId="23D13627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/>
        <w:sz w:val="24"/>
        <w:szCs w:val="24"/>
        <w:lang w:eastAsia="ar-SA"/>
      </w:rPr>
      <w:tab/>
    </w:r>
    <w:r>
      <w:rPr>
        <w:rFonts w:ascii="Times New Roman" w:eastAsia="Times New Roman" w:hAnsi="Times New Roman"/>
        <w:sz w:val="24"/>
        <w:szCs w:val="24"/>
        <w:lang w:eastAsia="ar-SA"/>
      </w:rPr>
      <w:tab/>
    </w:r>
    <w:r>
      <w:rPr>
        <w:rFonts w:ascii="Times New Roman" w:eastAsia="Times New Roman" w:hAnsi="Times New Roman"/>
        <w:sz w:val="24"/>
        <w:szCs w:val="24"/>
        <w:lang w:eastAsia="ar-SA"/>
      </w:rPr>
      <w:tab/>
    </w:r>
    <w:r>
      <w:rPr>
        <w:rFonts w:ascii="Times New Roman" w:eastAsia="Times New Roman" w:hAnsi="Times New Roman"/>
        <w:sz w:val="24"/>
        <w:szCs w:val="24"/>
        <w:lang w:eastAsia="ar-SA"/>
      </w:rPr>
      <w:tab/>
    </w:r>
    <w:r>
      <w:rPr>
        <w:rFonts w:ascii="Times New Roman" w:eastAsia="Times New Roman" w:hAnsi="Times New Roman"/>
        <w:sz w:val="24"/>
        <w:szCs w:val="24"/>
        <w:lang w:eastAsia="ar-SA"/>
      </w:rPr>
      <w:tab/>
    </w:r>
    <w:r>
      <w:rPr>
        <w:rFonts w:ascii="Times New Roman" w:eastAsia="Times New Roman" w:hAnsi="Times New Roman"/>
        <w:sz w:val="24"/>
        <w:szCs w:val="24"/>
        <w:lang w:eastAsia="ar-SA"/>
      </w:rPr>
      <w:tab/>
    </w:r>
    <w:r>
      <w:rPr>
        <w:rFonts w:ascii="Times New Roman" w:eastAsia="Times New Roman" w:hAnsi="Times New Roman"/>
        <w:sz w:val="24"/>
        <w:szCs w:val="24"/>
        <w:lang w:eastAsia="ar-SA"/>
      </w:rPr>
      <w:tab/>
    </w:r>
    <w:r>
      <w:rPr>
        <w:rFonts w:ascii="Times New Roman" w:eastAsia="Times New Roman" w:hAnsi="Times New Roman"/>
        <w:sz w:val="24"/>
        <w:szCs w:val="24"/>
        <w:lang w:eastAsia="ar-SA"/>
      </w:rPr>
      <w:tab/>
    </w:r>
    <w:r>
      <w:rPr>
        <w:rFonts w:ascii="Times New Roman" w:eastAsia="Times New Roman" w:hAnsi="Times New Roman"/>
        <w:sz w:val="24"/>
        <w:szCs w:val="24"/>
        <w:lang w:eastAsia="ar-SA"/>
      </w:rPr>
      <w:tab/>
    </w:r>
    <w:r>
      <w:rPr>
        <w:rFonts w:ascii="Times New Roman" w:eastAsia="Times New Roman" w:hAnsi="Times New Roman"/>
        <w:sz w:val="24"/>
        <w:szCs w:val="24"/>
        <w:lang w:eastAsia="ar-SA"/>
      </w:rPr>
      <w:tab/>
    </w:r>
    <w:r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>
      <w:rPr>
        <w:rFonts w:eastAsia="Times New Roman"/>
        <w:b/>
        <w:sz w:val="20"/>
        <w:szCs w:val="20"/>
        <w:lang w:eastAsia="ar-SA"/>
      </w:rPr>
      <w:t>Proyecto</w:t>
    </w:r>
    <w:r>
      <w:rPr>
        <w:rFonts w:eastAsia="Times New Roman"/>
        <w:sz w:val="20"/>
        <w:szCs w:val="20"/>
        <w:lang w:eastAsia="ar-SA"/>
      </w:rPr>
      <w:t xml:space="preserve">: SINCOMPU S.A     </w:t>
    </w:r>
  </w:p>
  <w:p w14:paraId="41C785BB" w14:textId="5F8D2C53" w:rsidR="00DC609C" w:rsidRDefault="004A7425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3FFC7B7" wp14:editId="5BE44739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1350803988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76775C7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>
      <w:rPr>
        <w:rFonts w:eastAsia="Times New Roman"/>
        <w:b/>
        <w:sz w:val="20"/>
        <w:szCs w:val="20"/>
        <w:lang w:eastAsia="ar-SA"/>
      </w:rPr>
      <w:t>Versión Producto</w:t>
    </w:r>
    <w:r>
      <w:rPr>
        <w:rFonts w:eastAsia="Times New Roman"/>
        <w:sz w:val="20"/>
        <w:szCs w:val="20"/>
        <w:lang w:eastAsia="ar-SA"/>
      </w:rPr>
      <w:t xml:space="preserve">: 1.0   </w:t>
    </w:r>
    <w:r>
      <w:rPr>
        <w:rFonts w:eastAsia="Times New Roman"/>
        <w:b/>
        <w:sz w:val="20"/>
        <w:szCs w:val="20"/>
        <w:lang w:eastAsia="ar-SA"/>
      </w:rPr>
      <w:t>Cliente</w:t>
    </w:r>
    <w:r>
      <w:rPr>
        <w:rFonts w:eastAsia="Times New Roman"/>
        <w:sz w:val="20"/>
        <w:szCs w:val="20"/>
        <w:lang w:eastAsia="ar-SA"/>
      </w:rPr>
      <w:t>: Franklin Parrales Bravo.</w:t>
    </w:r>
  </w:p>
  <w:p w14:paraId="1E622E01" w14:textId="77777777" w:rsidR="00DC609C" w:rsidRDefault="00421A7D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>
      <w:rPr>
        <w:rFonts w:ascii="Times New Roman" w:eastAsia="Times New Roman" w:hAnsi="Times New Roman"/>
        <w:sz w:val="24"/>
        <w:szCs w:val="24"/>
        <w:lang w:eastAsia="ar-SA"/>
      </w:rPr>
      <w:tab/>
    </w:r>
  </w:p>
  <w:p w14:paraId="378B9263" w14:textId="3A4EC95D" w:rsidR="00DC609C" w:rsidRDefault="00DC609C">
    <w:pPr>
      <w:pStyle w:val="Encabezado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3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4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9"/>
  </w:num>
  <w:num w:numId="5">
    <w:abstractNumId w:val="13"/>
  </w:num>
  <w:num w:numId="6">
    <w:abstractNumId w:val="25"/>
  </w:num>
  <w:num w:numId="7">
    <w:abstractNumId w:val="29"/>
  </w:num>
  <w:num w:numId="8">
    <w:abstractNumId w:val="39"/>
  </w:num>
  <w:num w:numId="9">
    <w:abstractNumId w:val="40"/>
  </w:num>
  <w:num w:numId="10">
    <w:abstractNumId w:val="41"/>
  </w:num>
  <w:num w:numId="11">
    <w:abstractNumId w:val="9"/>
  </w:num>
  <w:num w:numId="12">
    <w:abstractNumId w:val="7"/>
  </w:num>
  <w:num w:numId="13">
    <w:abstractNumId w:val="33"/>
  </w:num>
  <w:num w:numId="14">
    <w:abstractNumId w:val="27"/>
  </w:num>
  <w:num w:numId="15">
    <w:abstractNumId w:val="45"/>
  </w:num>
  <w:num w:numId="16">
    <w:abstractNumId w:val="32"/>
  </w:num>
  <w:num w:numId="17">
    <w:abstractNumId w:val="24"/>
  </w:num>
  <w:num w:numId="18">
    <w:abstractNumId w:val="6"/>
  </w:num>
  <w:num w:numId="19">
    <w:abstractNumId w:val="22"/>
  </w:num>
  <w:num w:numId="20">
    <w:abstractNumId w:val="0"/>
  </w:num>
  <w:num w:numId="21">
    <w:abstractNumId w:val="1"/>
  </w:num>
  <w:num w:numId="22">
    <w:abstractNumId w:val="12"/>
  </w:num>
  <w:num w:numId="23">
    <w:abstractNumId w:val="2"/>
  </w:num>
  <w:num w:numId="24">
    <w:abstractNumId w:val="10"/>
  </w:num>
  <w:num w:numId="25">
    <w:abstractNumId w:val="44"/>
  </w:num>
  <w:num w:numId="26">
    <w:abstractNumId w:val="17"/>
  </w:num>
  <w:num w:numId="27">
    <w:abstractNumId w:val="22"/>
  </w:num>
  <w:num w:numId="28">
    <w:abstractNumId w:val="22"/>
  </w:num>
  <w:num w:numId="29">
    <w:abstractNumId w:val="22"/>
  </w:num>
  <w:num w:numId="30">
    <w:abstractNumId w:val="23"/>
  </w:num>
  <w:num w:numId="31">
    <w:abstractNumId w:val="20"/>
  </w:num>
  <w:num w:numId="32">
    <w:abstractNumId w:val="26"/>
  </w:num>
  <w:num w:numId="33">
    <w:abstractNumId w:val="11"/>
  </w:num>
  <w:num w:numId="34">
    <w:abstractNumId w:val="28"/>
  </w:num>
  <w:num w:numId="35">
    <w:abstractNumId w:val="18"/>
  </w:num>
  <w:num w:numId="36">
    <w:abstractNumId w:val="37"/>
  </w:num>
  <w:num w:numId="37">
    <w:abstractNumId w:val="5"/>
  </w:num>
  <w:num w:numId="38">
    <w:abstractNumId w:val="30"/>
  </w:num>
  <w:num w:numId="39">
    <w:abstractNumId w:val="34"/>
  </w:num>
  <w:num w:numId="40">
    <w:abstractNumId w:val="38"/>
  </w:num>
  <w:num w:numId="41">
    <w:abstractNumId w:val="14"/>
  </w:num>
  <w:num w:numId="42">
    <w:abstractNumId w:val="21"/>
  </w:num>
  <w:num w:numId="43">
    <w:abstractNumId w:val="35"/>
  </w:num>
  <w:num w:numId="44">
    <w:abstractNumId w:val="16"/>
  </w:num>
  <w:num w:numId="45">
    <w:abstractNumId w:val="43"/>
  </w:num>
  <w:num w:numId="46">
    <w:abstractNumId w:val="36"/>
  </w:num>
  <w:num w:numId="47">
    <w:abstractNumId w:val="4"/>
  </w:num>
  <w:num w:numId="48">
    <w:abstractNumId w:val="42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22"/>
    <w:rsid w:val="002C7646"/>
    <w:rsid w:val="00421A7D"/>
    <w:rsid w:val="004A7425"/>
    <w:rsid w:val="009116C6"/>
    <w:rsid w:val="00C015DC"/>
    <w:rsid w:val="00DC609C"/>
    <w:rsid w:val="00EF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DB3E7"/>
  <w15:chartTrackingRefBased/>
  <w15:docId w15:val="{372B6F30-3EE1-4B92-A7AE-65049933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Encabezado">
    <w:name w:val="header"/>
    <w:basedOn w:val="Normal"/>
    <w:link w:val="EncabezadoCar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styleId="Nmerodepgina">
    <w:name w:val="page number"/>
    <w:basedOn w:val="Fuentedeprrafopredeter"/>
  </w:style>
  <w:style w:type="character" w:customStyle="1" w:styleId="Ttulo1Car">
    <w:name w:val="Título 1 Car"/>
    <w:link w:val="Ttulo1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</w:style>
  <w:style w:type="character" w:customStyle="1" w:styleId="Ttulo2Car">
    <w:name w:val="Título 2 Car"/>
    <w:link w:val="Ttulo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IE\AppData\Local\Temp\161b40e4-48ac-4a4b-8de1-b94116d5efb5_SINCOMPU%20S.A.zip.fb5\SINCOMPU%20S.A\FRPB-CSO-PLANTILLA-BITACORA-H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BD0B0B-D2A8-4B8A-B485-1B745627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FRPB-CSO-PLANTILLA-BITACORA-H</Template>
  <TotalTime>10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ANGIE NICOLE BUÑAY ÑAMO</dc:creator>
  <cp:keywords/>
  <cp:lastModifiedBy>Juan Sebastian Ochoa Montaño</cp:lastModifiedBy>
  <cp:revision>3</cp:revision>
  <dcterms:created xsi:type="dcterms:W3CDTF">2023-11-08T17:09:00Z</dcterms:created>
  <dcterms:modified xsi:type="dcterms:W3CDTF">2024-01-09T19:18:00Z</dcterms:modified>
</cp:coreProperties>
</file>